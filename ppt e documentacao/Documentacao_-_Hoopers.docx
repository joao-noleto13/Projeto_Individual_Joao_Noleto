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3D56A0">
      <w:pPr>
        <w:spacing w:line="240" w:lineRule="auto"/>
        <w:ind w:firstLine="680"/>
        <w:jc w:val="center"/>
        <w:rPr>
          <w:rFonts w:cs="Arial"/>
        </w:rPr>
      </w:pPr>
    </w:p>
    <w:p w14:paraId="0CE6FF16" w14:textId="77777777" w:rsidR="0060123F" w:rsidRDefault="0060123F" w:rsidP="003D56A0">
      <w:pPr>
        <w:spacing w:line="240" w:lineRule="auto"/>
        <w:ind w:firstLine="680"/>
        <w:jc w:val="center"/>
        <w:rPr>
          <w:rFonts w:cs="Arial"/>
        </w:rPr>
      </w:pPr>
    </w:p>
    <w:p w14:paraId="14D4B068" w14:textId="74F6FD75" w:rsidR="00A379BB" w:rsidRDefault="00E8261F" w:rsidP="003D56A0">
      <w:pPr>
        <w:spacing w:line="240" w:lineRule="auto"/>
        <w:ind w:firstLine="680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3D56A0">
      <w:pPr>
        <w:spacing w:line="240" w:lineRule="auto"/>
        <w:ind w:firstLine="680"/>
        <w:jc w:val="center"/>
        <w:rPr>
          <w:rFonts w:cs="Arial"/>
        </w:rPr>
      </w:pPr>
    </w:p>
    <w:p w14:paraId="5B6BA4C1" w14:textId="77777777" w:rsidR="00A379BB" w:rsidRDefault="00A379BB" w:rsidP="003D56A0">
      <w:pPr>
        <w:spacing w:line="240" w:lineRule="auto"/>
        <w:ind w:firstLine="680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3D56A0">
      <w:pPr>
        <w:pStyle w:val="NormalGrande"/>
        <w:spacing w:line="240" w:lineRule="auto"/>
        <w:ind w:firstLine="680"/>
      </w:pPr>
    </w:p>
    <w:p w14:paraId="4B27B54D" w14:textId="77777777" w:rsidR="00A379BB" w:rsidRDefault="00A379BB" w:rsidP="003D56A0">
      <w:pPr>
        <w:pStyle w:val="NormalGrande"/>
        <w:spacing w:line="240" w:lineRule="auto"/>
        <w:ind w:firstLine="680"/>
      </w:pPr>
    </w:p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964"/>
      </w:tblGrid>
      <w:tr w:rsidR="00A0718C" w:rsidRPr="006F7888" w14:paraId="75D02760" w14:textId="77777777" w:rsidTr="0023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B2A1C7" w:themeFill="accent4" w:themeFillTint="99"/>
          </w:tcPr>
          <w:p w14:paraId="50756077" w14:textId="6BBB891C" w:rsidR="00A0718C" w:rsidRPr="006F7888" w:rsidRDefault="00A0718C" w:rsidP="003D56A0">
            <w:pPr>
              <w:tabs>
                <w:tab w:val="left" w:pos="2835"/>
              </w:tabs>
              <w:spacing w:before="0" w:line="240" w:lineRule="auto"/>
              <w:ind w:firstLine="680"/>
            </w:pPr>
            <w:r w:rsidRPr="00230985">
              <w:rPr>
                <w:color w:val="auto"/>
              </w:rPr>
              <w:t>NOME COMPLETO</w:t>
            </w:r>
            <w:r w:rsidR="00230985">
              <w:rPr>
                <w:color w:val="auto"/>
              </w:rPr>
              <w:tab/>
            </w:r>
          </w:p>
        </w:tc>
        <w:tc>
          <w:tcPr>
            <w:tcW w:w="1743" w:type="dxa"/>
            <w:shd w:val="clear" w:color="auto" w:fill="B2A1C7" w:themeFill="accent4" w:themeFillTint="99"/>
          </w:tcPr>
          <w:p w14:paraId="420285B4" w14:textId="77777777" w:rsidR="00A0718C" w:rsidRPr="006F7888" w:rsidRDefault="00A0718C" w:rsidP="003D56A0">
            <w:pPr>
              <w:spacing w:before="0" w:line="240" w:lineRule="auto"/>
              <w:ind w:firstLine="6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985">
              <w:rPr>
                <w:color w:val="auto"/>
              </w:rPr>
              <w:t>RA</w:t>
            </w:r>
          </w:p>
        </w:tc>
      </w:tr>
      <w:tr w:rsidR="00A0718C" w:rsidRPr="006F7888" w14:paraId="6AB23144" w14:textId="77777777" w:rsidTr="002B58B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D8377AC" w14:textId="2CECABF9" w:rsidR="00A0718C" w:rsidRPr="00230985" w:rsidRDefault="00230985" w:rsidP="003D56A0">
            <w:pPr>
              <w:spacing w:before="0" w:line="240" w:lineRule="auto"/>
              <w:ind w:firstLine="680"/>
              <w:rPr>
                <w:color w:val="auto"/>
              </w:rPr>
            </w:pPr>
            <w:r w:rsidRPr="00230985">
              <w:rPr>
                <w:color w:val="auto"/>
              </w:rPr>
              <w:t>João Pedro Noleto Costa</w:t>
            </w:r>
          </w:p>
        </w:tc>
        <w:tc>
          <w:tcPr>
            <w:tcW w:w="1743" w:type="dxa"/>
          </w:tcPr>
          <w:p w14:paraId="4792ED9B" w14:textId="7D32B502" w:rsidR="00A0718C" w:rsidRPr="00230985" w:rsidRDefault="00230985" w:rsidP="003D56A0">
            <w:pPr>
              <w:spacing w:before="0" w:line="240" w:lineRule="auto"/>
              <w:ind w:firstLine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0985">
              <w:rPr>
                <w:color w:val="auto"/>
              </w:rPr>
              <w:t>01212160</w:t>
            </w:r>
          </w:p>
        </w:tc>
      </w:tr>
    </w:tbl>
    <w:p w14:paraId="4D631AB2" w14:textId="5941E830" w:rsidR="00370E34" w:rsidRPr="004C56C6" w:rsidRDefault="00370E34" w:rsidP="003D56A0">
      <w:pPr>
        <w:pStyle w:val="NormalGrande"/>
        <w:spacing w:line="240" w:lineRule="auto"/>
        <w:ind w:firstLine="680"/>
      </w:pPr>
    </w:p>
    <w:p w14:paraId="6E0402B1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2AE82CF3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28112871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35493970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552D54FA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4721EC1D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7B6BE096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7493C257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63937A84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2BCFFDFC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654F72D4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79AFFCA1" w14:textId="77777777" w:rsidR="00A0718C" w:rsidRDefault="00A0718C" w:rsidP="003D56A0">
      <w:pPr>
        <w:pStyle w:val="NormalGrande"/>
        <w:spacing w:line="240" w:lineRule="auto"/>
        <w:ind w:firstLine="680"/>
      </w:pPr>
    </w:p>
    <w:p w14:paraId="6F7BAE56" w14:textId="77777777" w:rsidR="00A0718C" w:rsidRDefault="00A0718C" w:rsidP="003D56A0">
      <w:pPr>
        <w:pStyle w:val="NormalGrande"/>
        <w:spacing w:line="240" w:lineRule="auto"/>
        <w:ind w:firstLine="680"/>
      </w:pPr>
    </w:p>
    <w:p w14:paraId="76DC1133" w14:textId="77777777" w:rsidR="00A0718C" w:rsidRDefault="00A0718C" w:rsidP="003D56A0">
      <w:pPr>
        <w:pStyle w:val="NormalGrande"/>
        <w:spacing w:line="240" w:lineRule="auto"/>
        <w:ind w:firstLine="680"/>
      </w:pPr>
    </w:p>
    <w:p w14:paraId="738CCA62" w14:textId="77777777" w:rsidR="00A0718C" w:rsidRPr="00230985" w:rsidRDefault="00A0718C" w:rsidP="003D56A0">
      <w:pPr>
        <w:pStyle w:val="NormalGrande"/>
        <w:spacing w:line="240" w:lineRule="auto"/>
        <w:ind w:firstLine="680"/>
        <w:rPr>
          <w:color w:val="7030A0"/>
        </w:rPr>
      </w:pPr>
    </w:p>
    <w:p w14:paraId="5C8F3224" w14:textId="52E7672C" w:rsidR="00370E34" w:rsidRPr="00230985" w:rsidRDefault="00230985" w:rsidP="003D56A0">
      <w:pPr>
        <w:pStyle w:val="NormalGrande"/>
        <w:spacing w:line="240" w:lineRule="auto"/>
        <w:ind w:firstLine="680"/>
        <w:rPr>
          <w:color w:val="7030A0"/>
        </w:rPr>
      </w:pPr>
      <w:r w:rsidRPr="00230985">
        <w:rPr>
          <w:rFonts w:cs="Arial"/>
          <w:bCs/>
          <w:color w:val="7030A0"/>
          <w:sz w:val="28"/>
          <w:szCs w:val="28"/>
        </w:rPr>
        <w:t>Hoopers</w:t>
      </w:r>
    </w:p>
    <w:p w14:paraId="7C836E9C" w14:textId="77777777" w:rsidR="00D122FD" w:rsidRPr="000C0409" w:rsidRDefault="00D122FD" w:rsidP="003D56A0">
      <w:pPr>
        <w:pStyle w:val="Capa-Grauacadmico"/>
        <w:ind w:left="5711" w:firstLine="680"/>
      </w:pPr>
    </w:p>
    <w:p w14:paraId="59374737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38B3DC3A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67146F57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16004762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23BF27DC" w14:textId="77777777" w:rsidR="00370E34" w:rsidRPr="004C56C6" w:rsidRDefault="00370E34" w:rsidP="003D56A0">
      <w:pPr>
        <w:pStyle w:val="NormalGrande"/>
        <w:spacing w:line="240" w:lineRule="auto"/>
        <w:ind w:firstLine="680"/>
      </w:pPr>
    </w:p>
    <w:p w14:paraId="242D7012" w14:textId="77777777" w:rsidR="00A379BB" w:rsidRPr="004C56C6" w:rsidRDefault="00A379BB" w:rsidP="003D56A0">
      <w:pPr>
        <w:pStyle w:val="NormalGrande"/>
        <w:spacing w:line="240" w:lineRule="auto"/>
        <w:ind w:firstLine="680"/>
        <w:jc w:val="both"/>
      </w:pPr>
    </w:p>
    <w:p w14:paraId="7E311BC8" w14:textId="77777777" w:rsidR="00370E34" w:rsidRPr="004C56C6" w:rsidRDefault="00A379BB" w:rsidP="003D56A0">
      <w:pPr>
        <w:pStyle w:val="NormalGrande"/>
        <w:spacing w:line="240" w:lineRule="auto"/>
        <w:ind w:firstLine="680"/>
      </w:pPr>
      <w:r>
        <w:t>SÃO PAULO</w:t>
      </w:r>
    </w:p>
    <w:p w14:paraId="3D03BF2B" w14:textId="77A69094" w:rsidR="00370E34" w:rsidRDefault="00A379BB" w:rsidP="003D56A0">
      <w:pPr>
        <w:pStyle w:val="NormalGrande"/>
        <w:spacing w:line="240" w:lineRule="auto"/>
        <w:ind w:firstLine="680"/>
      </w:pPr>
      <w:r>
        <w:t>20</w:t>
      </w:r>
      <w:r w:rsidR="00CE67CE">
        <w:t>2</w:t>
      </w:r>
      <w:r w:rsidR="00F7102D">
        <w:t>2</w:t>
      </w:r>
    </w:p>
    <w:p w14:paraId="115133AD" w14:textId="276580C8" w:rsidR="00370E34" w:rsidRPr="00A220DE" w:rsidRDefault="00370E34" w:rsidP="003D56A0">
      <w:pPr>
        <w:pStyle w:val="Ttulo"/>
        <w:spacing w:line="240" w:lineRule="auto"/>
        <w:ind w:firstLine="680"/>
        <w:jc w:val="both"/>
        <w:rPr>
          <w:color w:val="000000"/>
          <w:lang w:val="en-US"/>
        </w:rPr>
        <w:sectPr w:rsidR="00370E34" w:rsidRPr="00A220DE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bookmarkStart w:id="0" w:name="_Toc121491440"/>
      <w:bookmarkStart w:id="1" w:name="_Toc124080445"/>
    </w:p>
    <w:p w14:paraId="3E01A1E8" w14:textId="27BA956B" w:rsidR="00230985" w:rsidRDefault="00084588" w:rsidP="003D56A0">
      <w:pPr>
        <w:pStyle w:val="Ttulo2"/>
        <w:numPr>
          <w:ilvl w:val="0"/>
          <w:numId w:val="19"/>
        </w:numPr>
        <w:spacing w:before="0" w:after="0"/>
        <w:rPr>
          <w:b/>
        </w:rPr>
      </w:pPr>
      <w:bookmarkStart w:id="2" w:name="_Toc104391403"/>
      <w:bookmarkStart w:id="3" w:name="_Toc124080447"/>
      <w:bookmarkEnd w:id="0"/>
      <w:bookmarkEnd w:id="1"/>
      <w:r>
        <w:rPr>
          <w:b/>
        </w:rPr>
        <w:lastRenderedPageBreak/>
        <w:t>CONTEXTO</w:t>
      </w:r>
      <w:bookmarkStart w:id="4" w:name="_Toc104391404"/>
      <w:bookmarkEnd w:id="2"/>
    </w:p>
    <w:p w14:paraId="3C02E13E" w14:textId="46D3D389" w:rsidR="003D56A0" w:rsidRDefault="003D56A0" w:rsidP="003D56A0"/>
    <w:p w14:paraId="4766FDF8" w14:textId="77777777" w:rsidR="003D56A0" w:rsidRPr="003D56A0" w:rsidRDefault="003D56A0" w:rsidP="003D56A0"/>
    <w:p w14:paraId="19E27546" w14:textId="3DD56146" w:rsidR="003F4E12" w:rsidRPr="00192CAB" w:rsidRDefault="007F4792" w:rsidP="003D56A0">
      <w:pPr>
        <w:pStyle w:val="Ttulo2"/>
        <w:numPr>
          <w:ilvl w:val="0"/>
          <w:numId w:val="0"/>
        </w:numPr>
        <w:spacing w:before="0" w:after="0"/>
        <w:ind w:left="576" w:firstLine="680"/>
        <w:rPr>
          <w:b/>
        </w:rPr>
      </w:pPr>
      <w:r>
        <w:rPr>
          <w:b/>
        </w:rPr>
        <w:t xml:space="preserve">       </w:t>
      </w:r>
      <w:r w:rsidR="00084588" w:rsidRPr="00084588">
        <w:rPr>
          <w:b/>
        </w:rPr>
        <w:t>justificativa do projeto</w:t>
      </w:r>
      <w:bookmarkEnd w:id="4"/>
    </w:p>
    <w:p w14:paraId="35EA34EA" w14:textId="6C21DE5C" w:rsidR="003F4E12" w:rsidRDefault="003F4E12" w:rsidP="003D56A0">
      <w:pPr>
        <w:spacing w:line="240" w:lineRule="auto"/>
        <w:ind w:firstLine="680"/>
      </w:pPr>
    </w:p>
    <w:p w14:paraId="4F52DA2C" w14:textId="77777777" w:rsidR="003D56A0" w:rsidRPr="003D56A0" w:rsidRDefault="003D56A0" w:rsidP="003D56A0">
      <w:pPr>
        <w:tabs>
          <w:tab w:val="clear" w:pos="851"/>
        </w:tabs>
        <w:spacing w:line="240" w:lineRule="auto"/>
        <w:ind w:left="357" w:firstLine="680"/>
        <w:textAlignment w:val="baseline"/>
        <w:rPr>
          <w:rFonts w:cs="Arial"/>
          <w:color w:val="000000"/>
          <w:szCs w:val="30"/>
          <w:lang w:eastAsia="pt-BR"/>
        </w:rPr>
      </w:pPr>
      <w:r w:rsidRPr="003D56A0">
        <w:rPr>
          <w:rFonts w:cs="Arial"/>
          <w:color w:val="000000"/>
          <w:szCs w:val="30"/>
          <w:lang w:eastAsia="pt-BR"/>
        </w:rPr>
        <w:t> Eu comecei a jogar basquete com 16 anos, numa escolinha de basquete, a partir disso me apaixonei pelo esporte e pela vivência, estilo, gírias, o foco que aquilo me trazia e tudo mais, talvez foi o momento da minha adolescência que fiquei mais empolgado com algo, comecei a acompanhar canais e pessoas influentes no meio, depois de um tempo comecei a jogar os famosos rachões e aí com certeza virou meu esporte favorito, tenho paixão pelo esporte, conheci muitas pessoas que agregaram muito para mim, eu passo facilmente 7, 8 horas jogando numa quadra direto, é algo que faz bem.</w:t>
      </w:r>
    </w:p>
    <w:p w14:paraId="3888AEEA" w14:textId="77777777" w:rsidR="003D56A0" w:rsidRPr="003D56A0" w:rsidRDefault="003D56A0" w:rsidP="003D56A0">
      <w:pPr>
        <w:tabs>
          <w:tab w:val="clear" w:pos="851"/>
        </w:tabs>
        <w:spacing w:line="240" w:lineRule="auto"/>
        <w:ind w:left="357" w:firstLine="680"/>
        <w:textAlignment w:val="baseline"/>
        <w:rPr>
          <w:rFonts w:cs="Arial"/>
          <w:color w:val="000000"/>
          <w:szCs w:val="30"/>
          <w:lang w:eastAsia="pt-BR"/>
        </w:rPr>
      </w:pPr>
      <w:r w:rsidRPr="003D56A0">
        <w:rPr>
          <w:rFonts w:cs="Arial"/>
          <w:color w:val="000000"/>
          <w:szCs w:val="30"/>
          <w:lang w:eastAsia="pt-BR"/>
        </w:rPr>
        <w:t> Então nada mais justo do que eu ter feito um site sobre a cultura hooper e trazer um pouco dos influenciadores que conheço, acredito que o basquete tem potencial de mudar o jeito de ser da pessoa, te dá foco, consciência de equipe, te passar valores que são essenciais na vida.</w:t>
      </w:r>
    </w:p>
    <w:p w14:paraId="07934934" w14:textId="77777777" w:rsidR="005F5100" w:rsidRPr="003D56A0" w:rsidRDefault="005F5100" w:rsidP="003D56A0">
      <w:pPr>
        <w:spacing w:line="240" w:lineRule="auto"/>
        <w:ind w:firstLine="680"/>
        <w:rPr>
          <w:u w:val="single"/>
        </w:rPr>
      </w:pPr>
    </w:p>
    <w:p w14:paraId="4F236A1B" w14:textId="6A7C0C19" w:rsidR="005F5100" w:rsidRDefault="005F5100" w:rsidP="003D56A0">
      <w:pPr>
        <w:spacing w:line="240" w:lineRule="auto"/>
        <w:sectPr w:rsidR="005F5100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0D2D6E5" w14:textId="4BB84D78" w:rsidR="00370E34" w:rsidRDefault="00124F5F" w:rsidP="003D56A0">
      <w:pPr>
        <w:pStyle w:val="Ttulo1"/>
        <w:numPr>
          <w:ilvl w:val="0"/>
          <w:numId w:val="0"/>
        </w:numPr>
        <w:spacing w:after="0"/>
        <w:ind w:left="432" w:firstLine="680"/>
      </w:pPr>
      <w:bookmarkStart w:id="5" w:name="_Toc104391407"/>
      <w:bookmarkEnd w:id="3"/>
      <w:r>
        <w:lastRenderedPageBreak/>
        <w:t>PLANEJAMENTO DO PROJETO</w:t>
      </w:r>
      <w:bookmarkEnd w:id="5"/>
    </w:p>
    <w:p w14:paraId="7880E4E8" w14:textId="77777777" w:rsidR="003D56A0" w:rsidRPr="003D56A0" w:rsidRDefault="003D56A0" w:rsidP="003D56A0"/>
    <w:p w14:paraId="631BA6BF" w14:textId="61946698" w:rsidR="00EB4A20" w:rsidRDefault="00EB4A20" w:rsidP="003D56A0">
      <w:pPr>
        <w:pStyle w:val="Ttulo2"/>
        <w:numPr>
          <w:ilvl w:val="0"/>
          <w:numId w:val="0"/>
        </w:numPr>
        <w:spacing w:before="0" w:after="0"/>
        <w:ind w:left="576" w:firstLine="680"/>
        <w:rPr>
          <w:b/>
        </w:rPr>
      </w:pPr>
      <w:bookmarkStart w:id="6" w:name="_Toc104391409"/>
      <w:r w:rsidRPr="00192CAB">
        <w:rPr>
          <w:b/>
        </w:rPr>
        <w:t>PROCESSO E FERRAMENTA DE GESTÃO DE PROJETOS</w:t>
      </w:r>
      <w:bookmarkEnd w:id="6"/>
      <w:r w:rsidRPr="00192CAB">
        <w:rPr>
          <w:b/>
        </w:rPr>
        <w:t xml:space="preserve"> </w:t>
      </w:r>
    </w:p>
    <w:p w14:paraId="1530CB4F" w14:textId="77777777" w:rsidR="003D56A0" w:rsidRPr="003D56A0" w:rsidRDefault="003D56A0" w:rsidP="003D56A0">
      <w:pPr>
        <w:rPr>
          <w:u w:val="single"/>
        </w:rPr>
      </w:pPr>
      <w:bookmarkStart w:id="7" w:name="_GoBack"/>
      <w:bookmarkEnd w:id="7"/>
    </w:p>
    <w:p w14:paraId="36D8D2B1" w14:textId="11D3B1E4" w:rsidR="00370E34" w:rsidRDefault="00EB4A20" w:rsidP="003D56A0">
      <w:pPr>
        <w:spacing w:line="240" w:lineRule="auto"/>
        <w:ind w:firstLine="680"/>
      </w:pPr>
      <w:r w:rsidRPr="004B1208">
        <w:tab/>
      </w:r>
      <w:r w:rsidR="006C4EAE">
        <w:t>Para a organização do projeto foi usada a ferramenta de gestão trello, onde o</w:t>
      </w:r>
      <w:r w:rsidR="003D56A0">
        <w:t xml:space="preserve"> projeto foi dividido em Sprint e produção</w:t>
      </w:r>
      <w:r w:rsidR="006C4EAE">
        <w:t>, onde em cada sprin</w:t>
      </w:r>
      <w:r w:rsidR="003D56A0">
        <w:t>t eu separava o que pretendia fazer nessa semana e depois jogava em produção o que estava fazendo</w:t>
      </w:r>
      <w:r w:rsidR="006C4EAE">
        <w:t>,</w:t>
      </w:r>
      <w:r w:rsidR="003D56A0">
        <w:t xml:space="preserve"> repeti o processo</w:t>
      </w:r>
      <w:r w:rsidR="006C4EAE">
        <w:t xml:space="preserve"> até chegar ao final e todos os itens serem movidos para concluídos</w:t>
      </w:r>
      <w:r w:rsidR="003800E2">
        <w:t>.</w:t>
      </w:r>
    </w:p>
    <w:p w14:paraId="2C048F48" w14:textId="6A0013ED" w:rsidR="00C869EA" w:rsidRDefault="00C869EA" w:rsidP="003D56A0">
      <w:pPr>
        <w:spacing w:line="240" w:lineRule="auto"/>
        <w:ind w:firstLine="680"/>
      </w:pPr>
      <w:r>
        <w:tab/>
      </w:r>
      <w:r w:rsidR="003D56A0">
        <w:rPr>
          <w:noProof/>
          <w:lang w:eastAsia="pt-BR"/>
        </w:rPr>
        <w:drawing>
          <wp:inline distT="0" distB="0" distL="0" distR="0" wp14:anchorId="53A9EA04" wp14:editId="5035CB7A">
            <wp:extent cx="5760720" cy="2464549"/>
            <wp:effectExtent l="0" t="0" r="0" b="0"/>
            <wp:docPr id="2" name="Imagem 2" descr="https://lh3.googleusercontent.com/FCl3gslGh6PsL87Bbjj_LnBEr-dybKrqqiNaHy3D50cHO7_tEcTu1RLynO4UwDXYm_SBxNNoafGdpsSTiF843U5S5kiT5dBAXR7OJUzsHdYYGWLtfo-H5WiDF9M-5-TbHLuHIBmz_-gGE83jzbYk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Cl3gslGh6PsL87Bbjj_LnBEr-dybKrqqiNaHy3D50cHO7_tEcTu1RLynO4UwDXYm_SBxNNoafGdpsSTiF843U5S5kiT5dBAXR7OJUzsHdYYGWLtfo-H5WiDF9M-5-TbHLuHIBmz_-gGE83jzbYk0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99F5" w14:textId="3FE78D82" w:rsidR="00EB4A20" w:rsidRPr="00192CAB" w:rsidRDefault="00EB4A20" w:rsidP="003D56A0">
      <w:pPr>
        <w:pStyle w:val="Ttulo2"/>
        <w:numPr>
          <w:ilvl w:val="0"/>
          <w:numId w:val="0"/>
        </w:numPr>
        <w:spacing w:before="0" w:after="0"/>
        <w:ind w:firstLine="680"/>
        <w:rPr>
          <w:b/>
        </w:rPr>
      </w:pPr>
    </w:p>
    <w:p w14:paraId="1F7A14B0" w14:textId="0194AE18" w:rsidR="00370E34" w:rsidRDefault="00370E34" w:rsidP="003D56A0">
      <w:pPr>
        <w:spacing w:line="240" w:lineRule="auto"/>
        <w:ind w:firstLine="680"/>
      </w:pPr>
    </w:p>
    <w:p w14:paraId="46844354" w14:textId="615B65D6" w:rsidR="00E24292" w:rsidRDefault="00E24292" w:rsidP="003D56A0">
      <w:pPr>
        <w:spacing w:line="240" w:lineRule="auto"/>
        <w:ind w:firstLine="680"/>
      </w:pPr>
    </w:p>
    <w:p w14:paraId="7A2DB973" w14:textId="7F1931B7" w:rsidR="00E24292" w:rsidRDefault="00E24292" w:rsidP="003D56A0">
      <w:pPr>
        <w:spacing w:line="240" w:lineRule="auto"/>
        <w:ind w:firstLine="680"/>
      </w:pPr>
    </w:p>
    <w:p w14:paraId="1B274699" w14:textId="20A5224E" w:rsidR="00E24292" w:rsidRDefault="00E24292" w:rsidP="003D56A0">
      <w:pPr>
        <w:spacing w:line="240" w:lineRule="auto"/>
        <w:ind w:firstLine="680"/>
      </w:pPr>
    </w:p>
    <w:p w14:paraId="7A21BFC2" w14:textId="6DAEE9A7" w:rsidR="00E24292" w:rsidRDefault="00E24292" w:rsidP="003D56A0">
      <w:pPr>
        <w:spacing w:line="240" w:lineRule="auto"/>
        <w:ind w:firstLine="680"/>
      </w:pPr>
    </w:p>
    <w:p w14:paraId="6A469910" w14:textId="00CF2C11" w:rsidR="00E24292" w:rsidRDefault="00E24292" w:rsidP="003D56A0">
      <w:pPr>
        <w:spacing w:line="240" w:lineRule="auto"/>
        <w:ind w:firstLine="680"/>
      </w:pPr>
    </w:p>
    <w:p w14:paraId="26DA2F37" w14:textId="3F70207B" w:rsidR="00E24292" w:rsidRDefault="00E24292" w:rsidP="003D56A0">
      <w:pPr>
        <w:spacing w:line="240" w:lineRule="auto"/>
        <w:ind w:firstLine="680"/>
      </w:pPr>
    </w:p>
    <w:p w14:paraId="4B9AEFA4" w14:textId="77777777" w:rsidR="00FB0B5C" w:rsidRDefault="00FB0B5C" w:rsidP="003D56A0">
      <w:pPr>
        <w:spacing w:line="240" w:lineRule="auto"/>
        <w:ind w:firstLine="680"/>
      </w:pPr>
    </w:p>
    <w:p w14:paraId="3B68ADE8" w14:textId="51A01A45" w:rsidR="00440486" w:rsidRDefault="005D1AEE" w:rsidP="003D56A0">
      <w:pPr>
        <w:pStyle w:val="Ttulo2"/>
        <w:numPr>
          <w:ilvl w:val="0"/>
          <w:numId w:val="0"/>
        </w:numPr>
        <w:spacing w:before="0" w:after="0"/>
        <w:ind w:left="576" w:firstLine="680"/>
        <w:rPr>
          <w:b/>
        </w:rPr>
      </w:pPr>
      <w:bookmarkStart w:id="8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8"/>
    </w:p>
    <w:p w14:paraId="061C9845" w14:textId="77777777" w:rsidR="003D56A0" w:rsidRPr="003D56A0" w:rsidRDefault="003D56A0" w:rsidP="003D56A0">
      <w:pPr>
        <w:rPr>
          <w:u w:val="single"/>
        </w:rPr>
      </w:pPr>
    </w:p>
    <w:p w14:paraId="1288CE87" w14:textId="01B0DF2C" w:rsidR="00440486" w:rsidRDefault="00D03076" w:rsidP="003D56A0">
      <w:pPr>
        <w:spacing w:line="240" w:lineRule="auto"/>
        <w:ind w:firstLine="680"/>
      </w:pPr>
      <w:r>
        <w:t xml:space="preserve">• </w:t>
      </w:r>
      <w:r w:rsidR="00912384">
        <w:t>3</w:t>
      </w:r>
      <w:r>
        <w:t xml:space="preserve">. </w:t>
      </w:r>
      <w:r w:rsidR="00912384">
        <w:t>Tela Pré-Index</w:t>
      </w:r>
      <w:r>
        <w:t xml:space="preserve"> – </w:t>
      </w:r>
      <w:r w:rsidR="003D56A0">
        <w:t>Desejavel</w:t>
      </w:r>
      <w:r>
        <w:t>;</w:t>
      </w:r>
    </w:p>
    <w:p w14:paraId="439F95ED" w14:textId="2D0DD793" w:rsidR="00440486" w:rsidRDefault="00D03076" w:rsidP="003D56A0">
      <w:pPr>
        <w:spacing w:line="240" w:lineRule="auto"/>
        <w:ind w:firstLine="680"/>
      </w:pPr>
      <w:r>
        <w:t xml:space="preserve">• </w:t>
      </w:r>
      <w:r w:rsidR="00912384">
        <w:t>5</w:t>
      </w:r>
      <w:r>
        <w:t xml:space="preserve">. </w:t>
      </w:r>
      <w:r w:rsidR="003D56A0">
        <w:t>Tela Index - Essencial</w:t>
      </w:r>
      <w:r>
        <w:t>;</w:t>
      </w:r>
    </w:p>
    <w:p w14:paraId="5A1F0464" w14:textId="2498AC5C" w:rsidR="00440486" w:rsidRDefault="00D03076" w:rsidP="003D56A0">
      <w:pPr>
        <w:spacing w:line="240" w:lineRule="auto"/>
        <w:ind w:firstLine="680"/>
      </w:pPr>
      <w:r>
        <w:t xml:space="preserve">• 8. </w:t>
      </w:r>
      <w:r w:rsidR="00440486" w:rsidRPr="00440486">
        <w:t>PPT da Apresentação do Projeto</w:t>
      </w:r>
      <w:r>
        <w:t xml:space="preserve"> – Essencial;</w:t>
      </w:r>
    </w:p>
    <w:p w14:paraId="3DDE7BFC" w14:textId="3B5EC431" w:rsidR="00440486" w:rsidRDefault="00D03076" w:rsidP="003D56A0">
      <w:pPr>
        <w:spacing w:line="240" w:lineRule="auto"/>
        <w:ind w:firstLine="680"/>
      </w:pPr>
      <w:r>
        <w:t xml:space="preserve">• </w:t>
      </w:r>
      <w:r w:rsidR="00912384">
        <w:t>5</w:t>
      </w:r>
      <w:r>
        <w:t xml:space="preserve">. </w:t>
      </w:r>
      <w:r w:rsidR="00912384">
        <w:t xml:space="preserve">Css </w:t>
      </w:r>
      <w:r w:rsidR="003D56A0">
        <w:t>de todas as telas -  Essencial</w:t>
      </w:r>
      <w:r>
        <w:t>;</w:t>
      </w:r>
    </w:p>
    <w:p w14:paraId="180196EF" w14:textId="57ECF268" w:rsidR="00440486" w:rsidRDefault="00D03076" w:rsidP="003D56A0">
      <w:pPr>
        <w:spacing w:line="240" w:lineRule="auto"/>
        <w:ind w:firstLine="680"/>
      </w:pPr>
      <w:r>
        <w:t xml:space="preserve">• 8. </w:t>
      </w:r>
      <w:r w:rsidR="003D56A0">
        <w:t>Tela comentarios</w:t>
      </w:r>
      <w:r>
        <w:t xml:space="preserve"> - Importante;</w:t>
      </w:r>
    </w:p>
    <w:p w14:paraId="17A943BC" w14:textId="4F89EBD8" w:rsidR="00440486" w:rsidRDefault="00D03076" w:rsidP="003D56A0">
      <w:pPr>
        <w:spacing w:line="240" w:lineRule="auto"/>
        <w:ind w:firstLine="680"/>
      </w:pPr>
      <w:r>
        <w:t xml:space="preserve">• 5. </w:t>
      </w:r>
      <w:r w:rsidR="003D56A0">
        <w:t>Tela votos – Essencial;</w:t>
      </w:r>
    </w:p>
    <w:p w14:paraId="79299C66" w14:textId="5E0E71D0" w:rsidR="003D56A0" w:rsidRDefault="003D56A0" w:rsidP="003D56A0">
      <w:pPr>
        <w:spacing w:line="240" w:lineRule="auto"/>
        <w:ind w:firstLine="680"/>
      </w:pPr>
      <w:r>
        <w:t xml:space="preserve">• 5. Tela </w:t>
      </w:r>
      <w:r>
        <w:t>Dashboard</w:t>
      </w:r>
      <w:r>
        <w:t xml:space="preserve"> – Essencial;</w:t>
      </w:r>
    </w:p>
    <w:p w14:paraId="2694CCEC" w14:textId="43B52FBB" w:rsidR="00370E34" w:rsidRDefault="00D03076" w:rsidP="003D56A0">
      <w:pPr>
        <w:spacing w:line="240" w:lineRule="auto"/>
        <w:ind w:firstLine="680"/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t xml:space="preserve">• 8. </w:t>
      </w:r>
      <w:r w:rsidR="004249DB">
        <w:t xml:space="preserve">Fazer o banco de dados e a modelagem lógica </w:t>
      </w:r>
      <w:r>
        <w:t>– Ess</w:t>
      </w:r>
      <w:r w:rsidR="003D56A0">
        <w:t>encial;</w:t>
      </w:r>
    </w:p>
    <w:p w14:paraId="5D33AF3E" w14:textId="77777777" w:rsidR="00A66A93" w:rsidRPr="00192CAB" w:rsidRDefault="00A66A93" w:rsidP="003D56A0">
      <w:pPr>
        <w:pStyle w:val="Ttulo2"/>
        <w:numPr>
          <w:ilvl w:val="0"/>
          <w:numId w:val="0"/>
        </w:numPr>
        <w:spacing w:before="0" w:after="0"/>
        <w:ind w:firstLine="680"/>
        <w:rPr>
          <w:b/>
        </w:rPr>
      </w:pPr>
      <w:bookmarkStart w:id="9" w:name="_Toc104391415"/>
      <w:bookmarkStart w:id="10" w:name="_Toc154569928"/>
      <w:r w:rsidRPr="00192CAB">
        <w:rPr>
          <w:b/>
        </w:rPr>
        <w:lastRenderedPageBreak/>
        <w:t>Banco de Dados</w:t>
      </w:r>
      <w:bookmarkEnd w:id="9"/>
      <w:r w:rsidRPr="00192CAB">
        <w:rPr>
          <w:b/>
        </w:rPr>
        <w:t xml:space="preserve"> </w:t>
      </w:r>
    </w:p>
    <w:p w14:paraId="22C9BD37" w14:textId="77777777" w:rsidR="003D56A0" w:rsidRPr="003D56A0" w:rsidRDefault="003D56A0" w:rsidP="003D56A0">
      <w:pPr>
        <w:spacing w:line="240" w:lineRule="auto"/>
        <w:ind w:firstLine="680"/>
      </w:pPr>
      <w:r w:rsidRPr="003D56A0">
        <w:t>create database hoopers;</w:t>
      </w:r>
    </w:p>
    <w:p w14:paraId="306CADA4" w14:textId="77777777" w:rsidR="003D56A0" w:rsidRPr="003D56A0" w:rsidRDefault="003D56A0" w:rsidP="003D56A0">
      <w:pPr>
        <w:spacing w:line="240" w:lineRule="auto"/>
        <w:ind w:firstLine="680"/>
      </w:pPr>
    </w:p>
    <w:p w14:paraId="544E2B11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use hoopers;</w:t>
      </w:r>
    </w:p>
    <w:p w14:paraId="55D717BF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37B6DBCB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create table voto (</w:t>
      </w:r>
    </w:p>
    <w:p w14:paraId="7D1AD9AD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idVoto int primary key ,</w:t>
      </w:r>
    </w:p>
    <w:p w14:paraId="0A1DC760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nome varchar(45)</w:t>
      </w:r>
    </w:p>
    <w:p w14:paraId="3376555D" w14:textId="77777777" w:rsidR="003D56A0" w:rsidRPr="003D56A0" w:rsidRDefault="003D56A0" w:rsidP="003D56A0">
      <w:pPr>
        <w:spacing w:line="240" w:lineRule="auto"/>
        <w:ind w:firstLine="680"/>
      </w:pPr>
      <w:r w:rsidRPr="003D56A0">
        <w:t>);</w:t>
      </w:r>
    </w:p>
    <w:p w14:paraId="5DB5A00F" w14:textId="77777777" w:rsidR="003D56A0" w:rsidRPr="003D56A0" w:rsidRDefault="003D56A0" w:rsidP="003D56A0">
      <w:pPr>
        <w:spacing w:line="240" w:lineRule="auto"/>
        <w:ind w:firstLine="680"/>
      </w:pPr>
    </w:p>
    <w:p w14:paraId="1BCA4009" w14:textId="77777777" w:rsidR="003D56A0" w:rsidRPr="003D56A0" w:rsidRDefault="003D56A0" w:rsidP="003D56A0">
      <w:pPr>
        <w:spacing w:line="240" w:lineRule="auto"/>
        <w:ind w:firstLine="680"/>
      </w:pPr>
      <w:r w:rsidRPr="003D56A0">
        <w:t>insert into voto values</w:t>
      </w:r>
    </w:p>
    <w:p w14:paraId="390751EB" w14:textId="77777777" w:rsidR="003D56A0" w:rsidRPr="003D56A0" w:rsidRDefault="003D56A0" w:rsidP="003D56A0">
      <w:pPr>
        <w:spacing w:line="240" w:lineRule="auto"/>
        <w:ind w:firstLine="680"/>
      </w:pPr>
      <w:r w:rsidRPr="003D56A0">
        <w:t>(1,'Caio teixeira'),</w:t>
      </w:r>
    </w:p>
    <w:p w14:paraId="68DE6422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(2,'Dpc'),</w:t>
      </w:r>
    </w:p>
    <w:p w14:paraId="36B45C4C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(3,'Ninja');</w:t>
      </w:r>
    </w:p>
    <w:p w14:paraId="40459152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47E4DC18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voto;</w:t>
      </w:r>
    </w:p>
    <w:p w14:paraId="31DC4E60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6BB7818E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create table usuario (</w:t>
      </w:r>
    </w:p>
    <w:p w14:paraId="79F205C4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idUsuario int primary  key auto_increment,</w:t>
      </w:r>
    </w:p>
    <w:p w14:paraId="54D420AB" w14:textId="77777777" w:rsidR="003D56A0" w:rsidRPr="003D56A0" w:rsidRDefault="003D56A0" w:rsidP="003D56A0">
      <w:pPr>
        <w:spacing w:line="240" w:lineRule="auto"/>
        <w:ind w:firstLine="680"/>
      </w:pPr>
      <w:r w:rsidRPr="003D56A0">
        <w:t>nome varchar (55),</w:t>
      </w:r>
    </w:p>
    <w:p w14:paraId="68F632AF" w14:textId="77777777" w:rsidR="003D56A0" w:rsidRPr="003D56A0" w:rsidRDefault="003D56A0" w:rsidP="003D56A0">
      <w:pPr>
        <w:spacing w:line="240" w:lineRule="auto"/>
        <w:ind w:firstLine="680"/>
      </w:pPr>
      <w:r w:rsidRPr="003D56A0">
        <w:t>email varchar (50),</w:t>
      </w:r>
    </w:p>
    <w:p w14:paraId="4803595C" w14:textId="77777777" w:rsidR="003D56A0" w:rsidRPr="003D56A0" w:rsidRDefault="003D56A0" w:rsidP="003D56A0">
      <w:pPr>
        <w:spacing w:line="240" w:lineRule="auto"/>
        <w:ind w:firstLine="680"/>
      </w:pPr>
      <w:r w:rsidRPr="003D56A0">
        <w:t>senha varchar (55),</w:t>
      </w:r>
    </w:p>
    <w:p w14:paraId="43880CF1" w14:textId="77777777" w:rsidR="003D56A0" w:rsidRPr="003D56A0" w:rsidRDefault="003D56A0" w:rsidP="003D56A0">
      <w:pPr>
        <w:spacing w:line="240" w:lineRule="auto"/>
        <w:ind w:firstLine="680"/>
      </w:pPr>
      <w:r w:rsidRPr="003D56A0">
        <w:t>celular varchar (12),</w:t>
      </w:r>
    </w:p>
    <w:p w14:paraId="55655051" w14:textId="77777777" w:rsidR="003D56A0" w:rsidRPr="003D56A0" w:rsidRDefault="003D56A0" w:rsidP="003D56A0">
      <w:pPr>
        <w:spacing w:line="240" w:lineRule="auto"/>
        <w:ind w:firstLine="680"/>
      </w:pPr>
      <w:r w:rsidRPr="003D56A0">
        <w:t>cep varchar (15),</w:t>
      </w:r>
    </w:p>
    <w:p w14:paraId="2AC71A4E" w14:textId="77777777" w:rsidR="003D56A0" w:rsidRPr="003D56A0" w:rsidRDefault="003D56A0" w:rsidP="003D56A0">
      <w:pPr>
        <w:spacing w:line="240" w:lineRule="auto"/>
        <w:ind w:firstLine="680"/>
      </w:pPr>
      <w:r w:rsidRPr="003D56A0">
        <w:t>bairro varchar (45),</w:t>
      </w:r>
    </w:p>
    <w:p w14:paraId="3348E4E0" w14:textId="77777777" w:rsidR="003D56A0" w:rsidRPr="003D56A0" w:rsidRDefault="003D56A0" w:rsidP="003D56A0">
      <w:pPr>
        <w:spacing w:line="240" w:lineRule="auto"/>
        <w:ind w:firstLine="680"/>
      </w:pPr>
      <w:r w:rsidRPr="003D56A0">
        <w:t>cidade varchar (45),</w:t>
      </w:r>
    </w:p>
    <w:p w14:paraId="0E81243E" w14:textId="77777777" w:rsidR="003D56A0" w:rsidRPr="003D56A0" w:rsidRDefault="003D56A0" w:rsidP="003D56A0">
      <w:pPr>
        <w:spacing w:line="240" w:lineRule="auto"/>
        <w:ind w:firstLine="680"/>
      </w:pPr>
      <w:r w:rsidRPr="003D56A0">
        <w:t>rua varchar (45),</w:t>
      </w:r>
    </w:p>
    <w:p w14:paraId="0B582137" w14:textId="77777777" w:rsidR="003D56A0" w:rsidRPr="003D56A0" w:rsidRDefault="003D56A0" w:rsidP="003D56A0">
      <w:pPr>
        <w:spacing w:line="240" w:lineRule="auto"/>
        <w:ind w:firstLine="680"/>
      </w:pPr>
      <w:r w:rsidRPr="003D56A0">
        <w:t>fkVoto int,</w:t>
      </w:r>
    </w:p>
    <w:p w14:paraId="4EFEE16B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foreign key (fkVoto) references voto(idVoto)</w:t>
      </w:r>
    </w:p>
    <w:p w14:paraId="231AA6AE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);</w:t>
      </w:r>
    </w:p>
    <w:p w14:paraId="50792EC3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usuario;</w:t>
      </w:r>
    </w:p>
    <w:p w14:paraId="5403C89A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3033AD03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CREATE TABLE comentario (</w:t>
      </w:r>
    </w:p>
    <w:p w14:paraId="4981299A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id INT PRIMARY KEY AUTO_INCREMENT,</w:t>
      </w:r>
    </w:p>
    <w:p w14:paraId="7B25C6CB" w14:textId="77777777" w:rsidR="003D56A0" w:rsidRPr="003D56A0" w:rsidRDefault="003D56A0" w:rsidP="003D56A0">
      <w:pPr>
        <w:spacing w:line="240" w:lineRule="auto"/>
        <w:ind w:firstLine="680"/>
      </w:pPr>
      <w:r w:rsidRPr="003D56A0">
        <w:t>titulo VARCHAR(100),</w:t>
      </w:r>
    </w:p>
    <w:p w14:paraId="73484F61" w14:textId="77777777" w:rsidR="003D56A0" w:rsidRPr="003D56A0" w:rsidRDefault="003D56A0" w:rsidP="003D56A0">
      <w:pPr>
        <w:spacing w:line="240" w:lineRule="auto"/>
        <w:ind w:firstLine="680"/>
      </w:pPr>
      <w:r w:rsidRPr="003D56A0">
        <w:t>descricao VARCHAR(450),</w:t>
      </w:r>
    </w:p>
    <w:p w14:paraId="381A4356" w14:textId="77777777" w:rsidR="003D56A0" w:rsidRPr="003D56A0" w:rsidRDefault="003D56A0" w:rsidP="003D56A0">
      <w:pPr>
        <w:spacing w:line="240" w:lineRule="auto"/>
        <w:ind w:firstLine="680"/>
      </w:pPr>
      <w:r w:rsidRPr="003D56A0">
        <w:t>fk_usuario INT,</w:t>
      </w:r>
    </w:p>
    <w:p w14:paraId="629600E6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FOREIGN KEY (fk_usuario) REFERENCES usuario(idUsuario)</w:t>
      </w:r>
    </w:p>
    <w:p w14:paraId="2FAD5C69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);</w:t>
      </w:r>
    </w:p>
    <w:p w14:paraId="28BEEE5B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3FCAD41A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6337C861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comentario;</w:t>
      </w:r>
    </w:p>
    <w:p w14:paraId="6E0F1065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52F4E6C1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usuario;</w:t>
      </w:r>
    </w:p>
    <w:p w14:paraId="184561E4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38C93142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a.id as idAviso, a.titulo, a.descricao, a.fk_usuario, u.idUsuario as idUsuario, u.nome, u.email, u.senha</w:t>
      </w:r>
    </w:p>
    <w:p w14:paraId="19738B1E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FROM comentario as a</w:t>
      </w:r>
    </w:p>
    <w:p w14:paraId="00ACC516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    INNER JOIN usuario as u</w:t>
      </w:r>
    </w:p>
    <w:p w14:paraId="7F117F88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lastRenderedPageBreak/>
        <w:t xml:space="preserve">                ON a.fk_usuario = u.idUsuario;</w:t>
      </w:r>
    </w:p>
    <w:p w14:paraId="5D567A7E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        </w:t>
      </w:r>
    </w:p>
    <w:p w14:paraId="59A62357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 count(u.idUsuario) as 'qtde_comentarios', u.idUsuario, u.nome</w:t>
      </w:r>
    </w:p>
    <w:p w14:paraId="55A6AC34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FROM comentario as c</w:t>
      </w:r>
    </w:p>
    <w:p w14:paraId="76291A6F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    INNER JOIN usuario as u</w:t>
      </w:r>
    </w:p>
    <w:p w14:paraId="21E80279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            ON c.fk_usuario = u.idUsuario group by u.idUsuario;</w:t>
      </w:r>
    </w:p>
    <w:p w14:paraId="5CB39008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</w:t>
      </w:r>
    </w:p>
    <w:p w14:paraId="6FA965F5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 xml:space="preserve">    </w:t>
      </w:r>
    </w:p>
    <w:p w14:paraId="50B96D27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comentario;</w:t>
      </w:r>
    </w:p>
    <w:p w14:paraId="749D4276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500BAC24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  <w:r w:rsidRPr="003D56A0">
        <w:rPr>
          <w:lang w:val="en-US"/>
        </w:rPr>
        <w:t>select * from usuario;</w:t>
      </w:r>
    </w:p>
    <w:p w14:paraId="6AD7C3E8" w14:textId="77777777" w:rsidR="003D56A0" w:rsidRPr="003D56A0" w:rsidRDefault="003D56A0" w:rsidP="003D56A0">
      <w:pPr>
        <w:spacing w:line="240" w:lineRule="auto"/>
        <w:ind w:firstLine="680"/>
        <w:rPr>
          <w:lang w:val="en-US"/>
        </w:rPr>
      </w:pPr>
    </w:p>
    <w:p w14:paraId="1ADC7BE3" w14:textId="05991887" w:rsidR="00EF79E4" w:rsidRPr="003D56A0" w:rsidRDefault="00EF79E4" w:rsidP="003D56A0">
      <w:pPr>
        <w:spacing w:line="240" w:lineRule="auto"/>
        <w:ind w:firstLine="680"/>
      </w:pPr>
    </w:p>
    <w:p w14:paraId="178969F1" w14:textId="2372C381" w:rsidR="00EF79E4" w:rsidRPr="003D56A0" w:rsidRDefault="00EF79E4" w:rsidP="003D56A0">
      <w:pPr>
        <w:spacing w:line="240" w:lineRule="auto"/>
        <w:ind w:firstLine="680"/>
      </w:pPr>
    </w:p>
    <w:p w14:paraId="04C2F2AD" w14:textId="57C1B2ED" w:rsidR="0011581B" w:rsidRPr="003D56A0" w:rsidRDefault="0011581B" w:rsidP="003D56A0">
      <w:pPr>
        <w:spacing w:line="240" w:lineRule="auto"/>
        <w:ind w:firstLine="680"/>
      </w:pPr>
    </w:p>
    <w:p w14:paraId="3CFA0A69" w14:textId="5F6E2F97" w:rsidR="0011581B" w:rsidRPr="003D56A0" w:rsidRDefault="0011581B" w:rsidP="003D56A0">
      <w:pPr>
        <w:spacing w:line="240" w:lineRule="auto"/>
        <w:ind w:firstLine="680"/>
      </w:pPr>
    </w:p>
    <w:p w14:paraId="21249EB5" w14:textId="2AABDCCB" w:rsidR="0011581B" w:rsidRPr="003D56A0" w:rsidRDefault="0011581B" w:rsidP="003D56A0">
      <w:pPr>
        <w:spacing w:line="240" w:lineRule="auto"/>
        <w:ind w:firstLine="680"/>
      </w:pPr>
    </w:p>
    <w:p w14:paraId="52621CD0" w14:textId="463D52AA" w:rsidR="0011581B" w:rsidRDefault="00230985" w:rsidP="003D56A0">
      <w:pPr>
        <w:spacing w:line="240" w:lineRule="auto"/>
        <w:ind w:firstLine="680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9991009" wp14:editId="6925C1D1">
            <wp:extent cx="5760720" cy="3802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93C9" w14:textId="17EB2E8F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3465E1B1" w14:textId="4390108D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08D7D57B" w14:textId="4C27140E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49594B3D" w14:textId="01A83F1A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2E89770D" w14:textId="6AA906D0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71773DC7" w14:textId="0689E625" w:rsidR="0011581B" w:rsidRDefault="0011581B" w:rsidP="003D56A0">
      <w:pPr>
        <w:spacing w:line="240" w:lineRule="auto"/>
        <w:ind w:firstLine="680"/>
        <w:rPr>
          <w:lang w:val="en-US"/>
        </w:rPr>
      </w:pPr>
    </w:p>
    <w:p w14:paraId="56580E73" w14:textId="77777777" w:rsidR="00C73395" w:rsidRDefault="00C73395" w:rsidP="003D56A0">
      <w:pPr>
        <w:spacing w:line="240" w:lineRule="auto"/>
        <w:ind w:firstLine="680"/>
      </w:pPr>
    </w:p>
    <w:p w14:paraId="3360A73F" w14:textId="6A18A975" w:rsidR="00370E34" w:rsidRDefault="003D56A0" w:rsidP="003D56A0">
      <w:pPr>
        <w:pStyle w:val="Ttulo1"/>
        <w:numPr>
          <w:ilvl w:val="0"/>
          <w:numId w:val="19"/>
        </w:numPr>
        <w:spacing w:after="0"/>
      </w:pPr>
      <w:bookmarkStart w:id="11" w:name="_Ref125307146"/>
      <w:bookmarkStart w:id="12" w:name="_Toc125374527"/>
      <w:bookmarkStart w:id="13" w:name="_Toc156754424"/>
      <w:bookmarkStart w:id="14" w:name="_Toc104391421"/>
      <w:bookmarkEnd w:id="10"/>
      <w:r>
        <w:lastRenderedPageBreak/>
        <w:t xml:space="preserve">. </w:t>
      </w:r>
      <w:r w:rsidR="00370E34">
        <w:t>CONCLUSÕES</w:t>
      </w:r>
      <w:bookmarkEnd w:id="11"/>
      <w:bookmarkEnd w:id="12"/>
      <w:bookmarkEnd w:id="13"/>
      <w:bookmarkEnd w:id="14"/>
    </w:p>
    <w:p w14:paraId="3AA6B206" w14:textId="77777777" w:rsidR="003D56A0" w:rsidRPr="003D56A0" w:rsidRDefault="003D56A0" w:rsidP="003D56A0"/>
    <w:p w14:paraId="1DFCDF8D" w14:textId="38E9E72D" w:rsidR="00573DD1" w:rsidRDefault="00573DD1" w:rsidP="003D56A0">
      <w:pPr>
        <w:pStyle w:val="Ttulo2"/>
        <w:numPr>
          <w:ilvl w:val="0"/>
          <w:numId w:val="0"/>
        </w:numPr>
        <w:spacing w:before="0" w:after="0"/>
        <w:ind w:left="576" w:firstLine="680"/>
        <w:rPr>
          <w:b/>
        </w:rPr>
      </w:pPr>
      <w:bookmarkStart w:id="15" w:name="_Toc104391422"/>
      <w:r w:rsidRPr="00192CAB">
        <w:rPr>
          <w:b/>
        </w:rPr>
        <w:t>resultados</w:t>
      </w:r>
      <w:bookmarkEnd w:id="15"/>
      <w:r w:rsidRPr="00192CAB">
        <w:rPr>
          <w:b/>
        </w:rPr>
        <w:t xml:space="preserve"> </w:t>
      </w:r>
    </w:p>
    <w:p w14:paraId="005671A8" w14:textId="0F52F860" w:rsidR="00B25A43" w:rsidRDefault="00B25A43" w:rsidP="003D56A0">
      <w:pPr>
        <w:spacing w:line="240" w:lineRule="auto"/>
        <w:ind w:firstLine="680"/>
      </w:pPr>
    </w:p>
    <w:p w14:paraId="25198F50" w14:textId="05E866B6" w:rsidR="00646AA2" w:rsidRDefault="003D56A0" w:rsidP="003D56A0">
      <w:pPr>
        <w:spacing w:line="240" w:lineRule="auto"/>
        <w:ind w:firstLine="6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O maior desafio foi sair da </w:t>
      </w:r>
      <w:r>
        <w:rPr>
          <w:rFonts w:cs="Arial"/>
          <w:color w:val="000000"/>
          <w:sz w:val="26"/>
          <w:szCs w:val="26"/>
        </w:rPr>
        <w:t xml:space="preserve">zona de conforto e conseguir organizar minhas ideias com o tempo que tive, o processo de fazer desde o html, css e js foi algo que me trouxe um grande autoconhecimento e passei a confiar mais em mim mesmo, gostei de desenvolver um projeto relacionado a meu gosto pessoal, isso me trouxe um grande </w:t>
      </w:r>
      <w:r>
        <w:rPr>
          <w:rFonts w:cs="Arial"/>
          <w:color w:val="000000"/>
          <w:sz w:val="26"/>
          <w:szCs w:val="26"/>
        </w:rPr>
        <w:t>ânimo.</w:t>
      </w:r>
    </w:p>
    <w:p w14:paraId="3FB90199" w14:textId="77777777" w:rsidR="003D56A0" w:rsidRDefault="003D56A0" w:rsidP="003D56A0">
      <w:pPr>
        <w:spacing w:line="240" w:lineRule="auto"/>
        <w:ind w:firstLine="680"/>
        <w:rPr>
          <w:rFonts w:cs="Arial"/>
          <w:color w:val="000000"/>
          <w:sz w:val="26"/>
          <w:szCs w:val="26"/>
        </w:rPr>
      </w:pPr>
    </w:p>
    <w:p w14:paraId="648B83DC" w14:textId="783A3E22" w:rsidR="00370E34" w:rsidRDefault="003D56A0" w:rsidP="003D56A0">
      <w:pPr>
        <w:pStyle w:val="Referncias"/>
        <w:spacing w:after="0"/>
        <w:ind w:firstLine="680"/>
        <w:rPr>
          <w:lang w:val="pt-BR"/>
        </w:rPr>
      </w:pPr>
      <w:r>
        <w:rPr>
          <w:lang w:val="pt-BR"/>
        </w:rPr>
        <w:t xml:space="preserve">Para finalizar gostaria de agradecer principalmente ao meu coordenador Thiago Bonacelli, que me deu uma segunda oportunidade e confiou em mim, quero agradecer a equipe pedagógica, e aos meus colegas de classe que smepre se dispuseram com qualquer problema, e também meus amigos que fiz nessa caminhada que tornaram todo esse processo mais divertido </w:t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25"/>
      <w:footerReference w:type="default" r:id="rId26"/>
      <w:headerReference w:type="first" r:id="rId27"/>
      <w:footerReference w:type="first" r:id="rId28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F618D" w14:textId="77777777" w:rsidR="00FE61D4" w:rsidRDefault="00FE61D4">
      <w:r>
        <w:separator/>
      </w:r>
    </w:p>
    <w:p w14:paraId="6B4E203B" w14:textId="77777777" w:rsidR="00FE61D4" w:rsidRDefault="00FE61D4"/>
    <w:p w14:paraId="2F37789C" w14:textId="77777777" w:rsidR="00FE61D4" w:rsidRDefault="00FE61D4"/>
    <w:p w14:paraId="7E1AD834" w14:textId="77777777" w:rsidR="00FE61D4" w:rsidRDefault="00FE61D4"/>
  </w:endnote>
  <w:endnote w:type="continuationSeparator" w:id="0">
    <w:p w14:paraId="01F2FC93" w14:textId="77777777" w:rsidR="00FE61D4" w:rsidRDefault="00FE61D4">
      <w:r>
        <w:continuationSeparator/>
      </w:r>
    </w:p>
    <w:p w14:paraId="61D03F4F" w14:textId="77777777" w:rsidR="00FE61D4" w:rsidRDefault="00FE61D4"/>
    <w:p w14:paraId="0D19A47A" w14:textId="77777777" w:rsidR="00FE61D4" w:rsidRDefault="00FE61D4"/>
    <w:p w14:paraId="2BC7A095" w14:textId="77777777" w:rsidR="00FE61D4" w:rsidRDefault="00FE6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EF79E4" w:rsidRDefault="00EF79E4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EF79E4" w:rsidRDefault="00EF79E4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EF79E4" w:rsidRDefault="00EF79E4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EF79E4" w:rsidRDefault="00EF79E4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EF79E4" w:rsidRDefault="00EF79E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EF79E4" w:rsidRDefault="00EF79E4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EF79E4" w:rsidRDefault="00EF79E4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EF79E4" w:rsidRDefault="00EF79E4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EF79E4" w:rsidRDefault="00EF79E4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EF79E4" w:rsidRDefault="00EF79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8126D" w14:textId="77777777" w:rsidR="00FE61D4" w:rsidRDefault="00FE61D4">
      <w:r>
        <w:separator/>
      </w:r>
    </w:p>
    <w:p w14:paraId="6817B0F8" w14:textId="77777777" w:rsidR="00FE61D4" w:rsidRDefault="00FE61D4"/>
    <w:p w14:paraId="6FECFDF8" w14:textId="77777777" w:rsidR="00FE61D4" w:rsidRDefault="00FE61D4"/>
    <w:p w14:paraId="71D8182A" w14:textId="77777777" w:rsidR="00FE61D4" w:rsidRDefault="00FE61D4"/>
  </w:footnote>
  <w:footnote w:type="continuationSeparator" w:id="0">
    <w:p w14:paraId="204FB284" w14:textId="77777777" w:rsidR="00FE61D4" w:rsidRDefault="00FE61D4">
      <w:r>
        <w:continuationSeparator/>
      </w:r>
    </w:p>
    <w:p w14:paraId="2C803923" w14:textId="77777777" w:rsidR="00FE61D4" w:rsidRDefault="00FE61D4"/>
    <w:p w14:paraId="4E1CBC9F" w14:textId="77777777" w:rsidR="00FE61D4" w:rsidRDefault="00FE61D4"/>
    <w:p w14:paraId="3F7CEF7C" w14:textId="77777777" w:rsidR="00FE61D4" w:rsidRDefault="00FE61D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3129558" w:rsidR="00EF79E4" w:rsidRDefault="00EF79E4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EF79E4" w:rsidRDefault="00EF79E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F90EDD1" w:rsidR="00EF79E4" w:rsidRPr="00E37DB5" w:rsidRDefault="00EF79E4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D4412E" wp14:editId="317AD02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EC04788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14:paraId="5870EA0A" w14:textId="77777777" w:rsidR="00EF79E4" w:rsidRDefault="00EF79E4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4699BD57" w:rsidR="00EF79E4" w:rsidRDefault="00EF79E4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0985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DE4C7A4" w14:textId="77777777" w:rsidR="00EF79E4" w:rsidRPr="00E37DB5" w:rsidRDefault="00EF79E4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EF79E4" w:rsidRDefault="00EF79E4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EF79E4" w:rsidRDefault="00EF79E4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6D43A749" w:rsidR="00EF79E4" w:rsidRPr="00E37DB5" w:rsidRDefault="00EF79E4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1544036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31B32B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14:paraId="6BFAFB9A" w14:textId="77777777" w:rsidR="00EF79E4" w:rsidRDefault="00EF79E4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047FD3A8" w:rsidR="00EF79E4" w:rsidRDefault="00EF79E4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56A0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54B01304" w14:textId="77777777" w:rsidR="00EF79E4" w:rsidRPr="00E37DB5" w:rsidRDefault="00EF79E4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EF79E4" w:rsidRDefault="00EF79E4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42615206" w:rsidR="00EF79E4" w:rsidRDefault="00EF79E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56A0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5A85F40" w14:textId="5432558E" w:rsidR="00EF79E4" w:rsidRPr="00E37DB5" w:rsidRDefault="00EF79E4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1FDBF42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FB49AE6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EF79E4" w:rsidRDefault="00EF79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503"/>
    <w:multiLevelType w:val="multilevel"/>
    <w:tmpl w:val="8C1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E32813"/>
    <w:multiLevelType w:val="hybridMultilevel"/>
    <w:tmpl w:val="5050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3855606"/>
    <w:multiLevelType w:val="hybridMultilevel"/>
    <w:tmpl w:val="C6D6A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8" w15:restartNumberingAfterBreak="0">
    <w:nsid w:val="3BAE496C"/>
    <w:multiLevelType w:val="hybridMultilevel"/>
    <w:tmpl w:val="FA228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47D1D"/>
    <w:multiLevelType w:val="hybridMultilevel"/>
    <w:tmpl w:val="3AFC4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2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1813FD0"/>
    <w:multiLevelType w:val="hybridMultilevel"/>
    <w:tmpl w:val="91D0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85882"/>
    <w:multiLevelType w:val="hybridMultilevel"/>
    <w:tmpl w:val="D654D0EA"/>
    <w:lvl w:ilvl="0" w:tplc="0416000F">
      <w:start w:val="1"/>
      <w:numFmt w:val="decimal"/>
      <w:lvlText w:val="%1."/>
      <w:lvlJc w:val="left"/>
      <w:pPr>
        <w:ind w:left="1976" w:hanging="360"/>
      </w:pPr>
    </w:lvl>
    <w:lvl w:ilvl="1" w:tplc="04160019" w:tentative="1">
      <w:start w:val="1"/>
      <w:numFmt w:val="lowerLetter"/>
      <w:lvlText w:val="%2."/>
      <w:lvlJc w:val="left"/>
      <w:pPr>
        <w:ind w:left="2696" w:hanging="360"/>
      </w:pPr>
    </w:lvl>
    <w:lvl w:ilvl="2" w:tplc="0416001B" w:tentative="1">
      <w:start w:val="1"/>
      <w:numFmt w:val="lowerRoman"/>
      <w:lvlText w:val="%3."/>
      <w:lvlJc w:val="right"/>
      <w:pPr>
        <w:ind w:left="3416" w:hanging="180"/>
      </w:pPr>
    </w:lvl>
    <w:lvl w:ilvl="3" w:tplc="0416000F" w:tentative="1">
      <w:start w:val="1"/>
      <w:numFmt w:val="decimal"/>
      <w:lvlText w:val="%4."/>
      <w:lvlJc w:val="left"/>
      <w:pPr>
        <w:ind w:left="4136" w:hanging="360"/>
      </w:pPr>
    </w:lvl>
    <w:lvl w:ilvl="4" w:tplc="04160019" w:tentative="1">
      <w:start w:val="1"/>
      <w:numFmt w:val="lowerLetter"/>
      <w:lvlText w:val="%5."/>
      <w:lvlJc w:val="left"/>
      <w:pPr>
        <w:ind w:left="4856" w:hanging="360"/>
      </w:pPr>
    </w:lvl>
    <w:lvl w:ilvl="5" w:tplc="0416001B" w:tentative="1">
      <w:start w:val="1"/>
      <w:numFmt w:val="lowerRoman"/>
      <w:lvlText w:val="%6."/>
      <w:lvlJc w:val="right"/>
      <w:pPr>
        <w:ind w:left="5576" w:hanging="180"/>
      </w:pPr>
    </w:lvl>
    <w:lvl w:ilvl="6" w:tplc="0416000F" w:tentative="1">
      <w:start w:val="1"/>
      <w:numFmt w:val="decimal"/>
      <w:lvlText w:val="%7."/>
      <w:lvlJc w:val="left"/>
      <w:pPr>
        <w:ind w:left="6296" w:hanging="360"/>
      </w:pPr>
    </w:lvl>
    <w:lvl w:ilvl="7" w:tplc="04160019" w:tentative="1">
      <w:start w:val="1"/>
      <w:numFmt w:val="lowerLetter"/>
      <w:lvlText w:val="%8."/>
      <w:lvlJc w:val="left"/>
      <w:pPr>
        <w:ind w:left="7016" w:hanging="360"/>
      </w:pPr>
    </w:lvl>
    <w:lvl w:ilvl="8" w:tplc="0416001B" w:tentative="1">
      <w:start w:val="1"/>
      <w:numFmt w:val="lowerRoman"/>
      <w:lvlText w:val="%9."/>
      <w:lvlJc w:val="right"/>
      <w:pPr>
        <w:ind w:left="7736" w:hanging="180"/>
      </w:pPr>
    </w:lvl>
  </w:abstractNum>
  <w:abstractNum w:abstractNumId="15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3"/>
  </w:num>
  <w:num w:numId="5">
    <w:abstractNumId w:val="7"/>
  </w:num>
  <w:num w:numId="6">
    <w:abstractNumId w:val="12"/>
  </w:num>
  <w:num w:numId="7">
    <w:abstractNumId w:val="15"/>
  </w:num>
  <w:num w:numId="8">
    <w:abstractNumId w:val="4"/>
  </w:num>
  <w:num w:numId="9">
    <w:abstractNumId w:val="17"/>
  </w:num>
  <w:num w:numId="10">
    <w:abstractNumId w:val="5"/>
  </w:num>
  <w:num w:numId="11">
    <w:abstractNumId w:val="10"/>
  </w:num>
  <w:num w:numId="12">
    <w:abstractNumId w:val="18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 w:numId="19">
    <w:abstractNumId w:val="14"/>
  </w:num>
  <w:num w:numId="20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4F0C"/>
    <w:rsid w:val="00045424"/>
    <w:rsid w:val="00045D98"/>
    <w:rsid w:val="00046859"/>
    <w:rsid w:val="000477F2"/>
    <w:rsid w:val="00051554"/>
    <w:rsid w:val="00051CA0"/>
    <w:rsid w:val="000572D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38BB"/>
    <w:rsid w:val="00084588"/>
    <w:rsid w:val="00084B4B"/>
    <w:rsid w:val="000865E0"/>
    <w:rsid w:val="000929E4"/>
    <w:rsid w:val="00092D1D"/>
    <w:rsid w:val="0009325B"/>
    <w:rsid w:val="00095FB0"/>
    <w:rsid w:val="000963BB"/>
    <w:rsid w:val="000A3CBE"/>
    <w:rsid w:val="000A428A"/>
    <w:rsid w:val="000A51A2"/>
    <w:rsid w:val="000A5D88"/>
    <w:rsid w:val="000A6833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0F7CA5"/>
    <w:rsid w:val="00100C32"/>
    <w:rsid w:val="00101224"/>
    <w:rsid w:val="00101410"/>
    <w:rsid w:val="00102DB5"/>
    <w:rsid w:val="00104928"/>
    <w:rsid w:val="0010690C"/>
    <w:rsid w:val="001110D0"/>
    <w:rsid w:val="001135D0"/>
    <w:rsid w:val="0011581B"/>
    <w:rsid w:val="00115DB8"/>
    <w:rsid w:val="00116AEB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77CEC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1F6A1C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098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B58B8"/>
    <w:rsid w:val="002C09A5"/>
    <w:rsid w:val="002C144C"/>
    <w:rsid w:val="002C26C9"/>
    <w:rsid w:val="002C50D8"/>
    <w:rsid w:val="002C57A8"/>
    <w:rsid w:val="002C61A4"/>
    <w:rsid w:val="002C6E73"/>
    <w:rsid w:val="002D097C"/>
    <w:rsid w:val="002D11B3"/>
    <w:rsid w:val="002D230A"/>
    <w:rsid w:val="002D26EE"/>
    <w:rsid w:val="002D2733"/>
    <w:rsid w:val="002D45C8"/>
    <w:rsid w:val="002D47CF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40E9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480"/>
    <w:rsid w:val="00374780"/>
    <w:rsid w:val="003747B7"/>
    <w:rsid w:val="00376631"/>
    <w:rsid w:val="003768CA"/>
    <w:rsid w:val="003800E2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56A0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1106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49DB"/>
    <w:rsid w:val="00427454"/>
    <w:rsid w:val="00431D83"/>
    <w:rsid w:val="00432A7C"/>
    <w:rsid w:val="00434235"/>
    <w:rsid w:val="0043545C"/>
    <w:rsid w:val="00435AAB"/>
    <w:rsid w:val="00436CCF"/>
    <w:rsid w:val="00440486"/>
    <w:rsid w:val="00442297"/>
    <w:rsid w:val="00444A31"/>
    <w:rsid w:val="0044610E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7C6"/>
    <w:rsid w:val="00460E73"/>
    <w:rsid w:val="00460FA3"/>
    <w:rsid w:val="00463337"/>
    <w:rsid w:val="00463E4F"/>
    <w:rsid w:val="00464BC2"/>
    <w:rsid w:val="00464D47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485D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0B39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1881"/>
    <w:rsid w:val="005F2AF3"/>
    <w:rsid w:val="005F5100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6E4C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6FB3"/>
    <w:rsid w:val="00637588"/>
    <w:rsid w:val="00640E80"/>
    <w:rsid w:val="00644AAC"/>
    <w:rsid w:val="00644B79"/>
    <w:rsid w:val="00644F5F"/>
    <w:rsid w:val="00646AA2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576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4EAE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ACB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677EA"/>
    <w:rsid w:val="00770883"/>
    <w:rsid w:val="00771DBE"/>
    <w:rsid w:val="00773DF9"/>
    <w:rsid w:val="007744BF"/>
    <w:rsid w:val="00777E99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42A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4792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08C2"/>
    <w:rsid w:val="00813183"/>
    <w:rsid w:val="008171AB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54D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1BD7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2384"/>
    <w:rsid w:val="0091340D"/>
    <w:rsid w:val="00914426"/>
    <w:rsid w:val="00914E5F"/>
    <w:rsid w:val="00916934"/>
    <w:rsid w:val="00917F41"/>
    <w:rsid w:val="00917F5D"/>
    <w:rsid w:val="0092367E"/>
    <w:rsid w:val="009249DD"/>
    <w:rsid w:val="0092527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46EF8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A75AB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18C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20DE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A785B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007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5A43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402"/>
    <w:rsid w:val="00B45D84"/>
    <w:rsid w:val="00B52C8F"/>
    <w:rsid w:val="00B52F82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CC1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395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69EA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76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1331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0D05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6F00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4292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6CB5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24CE"/>
    <w:rsid w:val="00EA3789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EF79E4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6A06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3FB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0B5C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61D4"/>
    <w:rsid w:val="00FE7716"/>
    <w:rsid w:val="00FF1024"/>
    <w:rsid w:val="00FF25B8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EAF63081-C4C2-4CE9-94B6-6EE266A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abeladeGrade1Clara-nfase11">
    <w:name w:val="Tabela de Grade 1 Clara - Ênfase 11"/>
    <w:basedOn w:val="Tabelanormal"/>
    <w:uiPriority w:val="46"/>
    <w:rsid w:val="00A0718C"/>
    <w:pPr>
      <w:spacing w:before="40"/>
    </w:pPr>
    <w:rPr>
      <w:rFonts w:asciiTheme="minorHAnsi" w:eastAsiaTheme="minorHAnsi" w:hAnsiTheme="minorHAnsi" w:cstheme="minorBidi"/>
      <w:color w:val="595959" w:themeColor="text1" w:themeTint="A6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A75AB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0A6833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latin12compacttimestamp-2g5xjd">
    <w:name w:val="latin12compacttimestamp-2g5xjd"/>
    <w:basedOn w:val="Fontepargpadro"/>
    <w:rsid w:val="000A6833"/>
  </w:style>
  <w:style w:type="character" w:customStyle="1" w:styleId="jsgrdq">
    <w:name w:val="jsgrdq"/>
    <w:basedOn w:val="Fontepargpadro"/>
    <w:rsid w:val="007F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8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FA724-2266-476B-8CF1-8C7006B7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0</TotalTime>
  <Pages>6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JOÃO PEDRO NOLETO COSTA</cp:lastModifiedBy>
  <cp:revision>2</cp:revision>
  <cp:lastPrinted>2009-11-04T00:12:00Z</cp:lastPrinted>
  <dcterms:created xsi:type="dcterms:W3CDTF">2022-06-08T01:22:00Z</dcterms:created>
  <dcterms:modified xsi:type="dcterms:W3CDTF">2022-06-08T01:22:00Z</dcterms:modified>
</cp:coreProperties>
</file>